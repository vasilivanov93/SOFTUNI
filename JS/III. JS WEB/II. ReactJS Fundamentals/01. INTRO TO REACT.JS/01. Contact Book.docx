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C8" w:rsidRPr="00B47AC8" w:rsidRDefault="00B47AC8" w:rsidP="00B47AC8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bookmarkStart w:id="0" w:name="_GoBack"/>
      <w:bookmarkEnd w:id="0"/>
      <w:r w:rsidRPr="00B47AC8">
        <w:rPr>
          <w:rFonts w:eastAsiaTheme="majorEastAsia" w:cstheme="majorBidi"/>
          <w:b/>
          <w:color w:val="642D08"/>
          <w:sz w:val="40"/>
          <w:szCs w:val="32"/>
        </w:rPr>
        <w:t>Exercise: Intro to React.js</w:t>
      </w:r>
    </w:p>
    <w:p w:rsidR="00B47AC8" w:rsidRPr="00B47AC8" w:rsidRDefault="00B47AC8" w:rsidP="00B47AC8">
      <w:pPr>
        <w:rPr>
          <w:color w:val="0000FF" w:themeColor="hyperlink"/>
          <w:u w:val="single"/>
        </w:rPr>
      </w:pPr>
      <w:r w:rsidRPr="00B47AC8">
        <w:rPr>
          <w:sz w:val="24"/>
          <w:szCs w:val="24"/>
        </w:rPr>
        <w:t xml:space="preserve">Problems for exercises and homework for the </w:t>
      </w:r>
      <w:r w:rsidRPr="00B47AC8">
        <w:rPr>
          <w:color w:val="0000FF" w:themeColor="hyperlink"/>
          <w:sz w:val="24"/>
          <w:szCs w:val="24"/>
          <w:u w:val="single"/>
        </w:rPr>
        <w:fldChar w:fldCharType="begin"/>
      </w:r>
      <w:r w:rsidRPr="00B47AC8">
        <w:rPr>
          <w:color w:val="0000FF" w:themeColor="hyperlink"/>
          <w:sz w:val="24"/>
          <w:szCs w:val="24"/>
          <w:u w:val="single"/>
        </w:rPr>
        <w:instrText xml:space="preserve"> HYPERLINK "https://softuni.bg/opencourses/reactjs-fundamentals" </w:instrText>
      </w:r>
      <w:r w:rsidRPr="00B47AC8">
        <w:rPr>
          <w:color w:val="0000FF" w:themeColor="hyperlink"/>
          <w:sz w:val="24"/>
          <w:szCs w:val="24"/>
          <w:u w:val="single"/>
        </w:rPr>
        <w:fldChar w:fldCharType="separate"/>
      </w:r>
      <w:r w:rsidRPr="00B47AC8">
        <w:rPr>
          <w:color w:val="0000FF" w:themeColor="hyperlink"/>
          <w:sz w:val="24"/>
          <w:szCs w:val="24"/>
          <w:u w:val="single"/>
        </w:rPr>
        <w:t>"ReactJS Fundamentals" course @ SoftUni</w:t>
      </w:r>
    </w:p>
    <w:p w:rsidR="00B47AC8" w:rsidRPr="00B47AC8" w:rsidRDefault="00B47AC8" w:rsidP="00B47AC8">
      <w:pPr>
        <w:keepNext/>
        <w:keepLines/>
        <w:numPr>
          <w:ilvl w:val="0"/>
          <w:numId w:val="9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47AC8">
        <w:rPr>
          <w:color w:val="0000FF" w:themeColor="hyperlink"/>
          <w:sz w:val="24"/>
          <w:szCs w:val="24"/>
          <w:u w:val="single"/>
        </w:rPr>
        <w:fldChar w:fldCharType="end"/>
      </w:r>
      <w:r w:rsidRPr="00B47AC8">
        <w:rPr>
          <w:rFonts w:eastAsiaTheme="majorEastAsia" w:cstheme="majorBidi"/>
          <w:b/>
          <w:bCs/>
          <w:color w:val="7C380A"/>
          <w:sz w:val="36"/>
          <w:szCs w:val="36"/>
        </w:rPr>
        <w:t>Compose Plain JSX</w:t>
      </w:r>
    </w:p>
    <w:p w:rsidR="00B47AC8" w:rsidRPr="00B47AC8" w:rsidRDefault="00B47AC8" w:rsidP="00B47AC8">
      <w:r w:rsidRPr="00B47AC8">
        <w:t xml:space="preserve">As an introduction to React, convert the provided HTML and CSS files to a React application. </w:t>
      </w:r>
      <w:r w:rsidRPr="00B47AC8">
        <w:rPr>
          <w:b/>
          <w:bCs/>
        </w:rPr>
        <w:t>There is no need to use components yet</w:t>
      </w:r>
      <w:r w:rsidRPr="00B47AC8">
        <w:t xml:space="preserve">, just play around with the </w:t>
      </w:r>
      <w:r w:rsidRPr="00B47AC8">
        <w:rPr>
          <w:rFonts w:ascii="Consolas" w:hAnsi="Consolas"/>
          <w:b/>
          <w:noProof/>
        </w:rPr>
        <w:t>import/export</w:t>
      </w:r>
      <w:r w:rsidRPr="00B47AC8">
        <w:t xml:space="preserve"> functionality that JSX provides. Examine the provided files and implement it with JSX.</w:t>
      </w:r>
    </w:p>
    <w:p w:rsidR="00B47AC8" w:rsidRPr="00B47AC8" w:rsidRDefault="00B47AC8" w:rsidP="00B47AC8">
      <w:pPr>
        <w:keepNext/>
        <w:keepLines/>
        <w:numPr>
          <w:ilvl w:val="0"/>
          <w:numId w:val="9"/>
        </w:numPr>
        <w:spacing w:before="200" w:after="4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47AC8">
        <w:rPr>
          <w:rFonts w:eastAsiaTheme="majorEastAsia" w:cstheme="majorBidi"/>
          <w:b/>
          <w:bCs/>
          <w:color w:val="7C380A"/>
          <w:sz w:val="36"/>
          <w:szCs w:val="36"/>
        </w:rPr>
        <w:t>JSX With Reusable Parts</w:t>
      </w:r>
    </w:p>
    <w:p w:rsidR="00B47AC8" w:rsidRPr="00B47AC8" w:rsidRDefault="00B47AC8" w:rsidP="00B47AC8">
      <w:r w:rsidRPr="00B47AC8">
        <w:t>Try to find any parts that of the markup from Task 1 that are similar and create parametrized functions returning HTML to reduce code repetition.</w:t>
      </w:r>
    </w:p>
    <w:p w:rsidR="00B47AC8" w:rsidRPr="00B47AC8" w:rsidRDefault="00B47AC8" w:rsidP="00B47AC8">
      <w:r w:rsidRPr="00B47AC8">
        <w:t xml:space="preserve">For instance, the majority of the HTML might be placed inside a variable named </w:t>
      </w:r>
      <w:r w:rsidRPr="00B47AC8">
        <w:rPr>
          <w:rFonts w:ascii="Consolas" w:hAnsi="Consolas"/>
          <w:b/>
          <w:noProof/>
        </w:rPr>
        <w:t>app</w:t>
      </w:r>
      <w:r w:rsidRPr="00B47AC8">
        <w:t xml:space="preserve">, which you pass to </w:t>
      </w:r>
      <w:r w:rsidRPr="00B47AC8">
        <w:rPr>
          <w:rFonts w:ascii="Consolas" w:hAnsi="Consolas"/>
          <w:b/>
          <w:noProof/>
        </w:rPr>
        <w:t>ReactDOM.render()</w:t>
      </w:r>
      <w:r w:rsidRPr="00B47AC8">
        <w:t xml:space="preserve">, while the contact-card of each user can be a function </w:t>
      </w:r>
      <w:r w:rsidRPr="00B47AC8">
        <w:rPr>
          <w:rFonts w:ascii="Consolas" w:hAnsi="Consolas"/>
          <w:b/>
          <w:noProof/>
        </w:rPr>
        <w:t>makeContact(data)</w:t>
      </w:r>
      <w:r w:rsidRPr="00B47AC8">
        <w:t xml:space="preserve">, that receives a user object and returns HTML based on the data. Import the list of contacts from the provided JSON file and iterate over the array, passing each object to the </w:t>
      </w:r>
      <w:r w:rsidRPr="00B47AC8">
        <w:rPr>
          <w:rFonts w:ascii="Consolas" w:hAnsi="Consolas"/>
          <w:b/>
          <w:noProof/>
        </w:rPr>
        <w:t>makeContact()</w:t>
      </w:r>
      <w:r w:rsidRPr="00B47AC8">
        <w:t xml:space="preserve"> function. Store the results in a variable and place that inside the HTML of </w:t>
      </w:r>
      <w:r w:rsidRPr="00B47AC8">
        <w:rPr>
          <w:rFonts w:ascii="Consolas" w:hAnsi="Consolas"/>
          <w:b/>
          <w:noProof/>
        </w:rPr>
        <w:t>app</w:t>
      </w:r>
      <w:r w:rsidRPr="00B47AC8">
        <w:t>.</w:t>
      </w:r>
    </w:p>
    <w:p w:rsidR="00747B7D" w:rsidRPr="00DE17ED" w:rsidRDefault="00B47AC8" w:rsidP="00DE17ED">
      <w:r>
        <w:rPr>
          <w:noProof/>
        </w:rPr>
        <w:drawing>
          <wp:inline distT="0" distB="0" distL="0" distR="0" wp14:anchorId="11FA1D81" wp14:editId="434A9589">
            <wp:extent cx="6047508" cy="5070402"/>
            <wp:effectExtent l="19050" t="19050" r="1079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427" cy="507284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747B7D" w:rsidRPr="00DE17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6E5" w:rsidRDefault="009816E5" w:rsidP="008068A2">
      <w:pPr>
        <w:spacing w:after="0" w:line="240" w:lineRule="auto"/>
      </w:pPr>
      <w:r>
        <w:separator/>
      </w:r>
    </w:p>
  </w:endnote>
  <w:endnote w:type="continuationSeparator" w:id="0">
    <w:p w:rsidR="009816E5" w:rsidRDefault="009816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DD7" w:rsidRPr="00AC77AD" w:rsidRDefault="00255DD7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F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F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3F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3F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7883" wp14:editId="0BF1EBD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278EB" wp14:editId="2315A97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135DE1" wp14:editId="2F0528D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FC074F" wp14:editId="26B147A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1799ED" wp14:editId="7679106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766009" wp14:editId="614F0A6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4F79D9" wp14:editId="74023E8A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623A1" wp14:editId="733195C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AE4C7" wp14:editId="6437943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3DC75D" wp14:editId="34161C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7883" wp14:editId="0BF1EBD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278EB" wp14:editId="2315A97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135DE1" wp14:editId="2F0528D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FC074F" wp14:editId="26B147A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1799ED" wp14:editId="7679106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766009" wp14:editId="614F0A6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4F79D9" wp14:editId="74023E8A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623A1" wp14:editId="733195C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AE4C7" wp14:editId="6437943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3DC75D" wp14:editId="34161C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6E5" w:rsidRDefault="009816E5" w:rsidP="008068A2">
      <w:pPr>
        <w:spacing w:after="0" w:line="240" w:lineRule="auto"/>
      </w:pPr>
      <w:r>
        <w:separator/>
      </w:r>
    </w:p>
  </w:footnote>
  <w:footnote w:type="continuationSeparator" w:id="0">
    <w:p w:rsidR="009816E5" w:rsidRDefault="009816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9"/>
  </w:num>
  <w:num w:numId="4">
    <w:abstractNumId w:val="18"/>
  </w:num>
  <w:num w:numId="5">
    <w:abstractNumId w:val="12"/>
  </w:num>
  <w:num w:numId="6">
    <w:abstractNumId w:val="28"/>
  </w:num>
  <w:num w:numId="7">
    <w:abstractNumId w:val="13"/>
  </w:num>
  <w:num w:numId="8">
    <w:abstractNumId w:val="0"/>
  </w:num>
  <w:num w:numId="9">
    <w:abstractNumId w:val="30"/>
  </w:num>
  <w:num w:numId="10">
    <w:abstractNumId w:val="9"/>
  </w:num>
  <w:num w:numId="11">
    <w:abstractNumId w:val="22"/>
  </w:num>
  <w:num w:numId="12">
    <w:abstractNumId w:val="23"/>
  </w:num>
  <w:num w:numId="13">
    <w:abstractNumId w:val="25"/>
  </w:num>
  <w:num w:numId="14">
    <w:abstractNumId w:val="3"/>
  </w:num>
  <w:num w:numId="15">
    <w:abstractNumId w:val="7"/>
  </w:num>
  <w:num w:numId="16">
    <w:abstractNumId w:val="20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4"/>
  </w:num>
  <w:num w:numId="20">
    <w:abstractNumId w:val="2"/>
  </w:num>
  <w:num w:numId="21">
    <w:abstractNumId w:val="21"/>
  </w:num>
  <w:num w:numId="22">
    <w:abstractNumId w:val="16"/>
  </w:num>
  <w:num w:numId="23">
    <w:abstractNumId w:val="24"/>
  </w:num>
  <w:num w:numId="24">
    <w:abstractNumId w:val="26"/>
  </w:num>
  <w:num w:numId="25">
    <w:abstractNumId w:val="5"/>
  </w:num>
  <w:num w:numId="26">
    <w:abstractNumId w:val="15"/>
  </w:num>
  <w:num w:numId="27">
    <w:abstractNumId w:val="29"/>
  </w:num>
  <w:num w:numId="28">
    <w:abstractNumId w:val="6"/>
  </w:num>
  <w:num w:numId="29">
    <w:abstractNumId w:val="10"/>
  </w:num>
  <w:num w:numId="30">
    <w:abstractNumId w:val="27"/>
  </w:num>
  <w:num w:numId="3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370B"/>
    <w:rsid w:val="000548E5"/>
    <w:rsid w:val="00064D15"/>
    <w:rsid w:val="00086727"/>
    <w:rsid w:val="000954BF"/>
    <w:rsid w:val="000A0025"/>
    <w:rsid w:val="000B39E6"/>
    <w:rsid w:val="000B56F0"/>
    <w:rsid w:val="000C5D4F"/>
    <w:rsid w:val="000F3C1F"/>
    <w:rsid w:val="000F4444"/>
    <w:rsid w:val="00103906"/>
    <w:rsid w:val="0011338B"/>
    <w:rsid w:val="0012270F"/>
    <w:rsid w:val="00123F4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5FCE"/>
    <w:rsid w:val="00255DD7"/>
    <w:rsid w:val="00262B43"/>
    <w:rsid w:val="00264287"/>
    <w:rsid w:val="0026589D"/>
    <w:rsid w:val="002664E1"/>
    <w:rsid w:val="002A2D2D"/>
    <w:rsid w:val="002B0473"/>
    <w:rsid w:val="002B7064"/>
    <w:rsid w:val="002D1F91"/>
    <w:rsid w:val="002E7360"/>
    <w:rsid w:val="0033212E"/>
    <w:rsid w:val="0033490F"/>
    <w:rsid w:val="00341B88"/>
    <w:rsid w:val="00355F65"/>
    <w:rsid w:val="00361D59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2674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B7D"/>
    <w:rsid w:val="00761A1E"/>
    <w:rsid w:val="00763912"/>
    <w:rsid w:val="00770B05"/>
    <w:rsid w:val="00784922"/>
    <w:rsid w:val="00785258"/>
    <w:rsid w:val="00791F02"/>
    <w:rsid w:val="0079324A"/>
    <w:rsid w:val="00794EEE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741DA"/>
    <w:rsid w:val="0088080B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16E5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67C0E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F00FA"/>
    <w:rsid w:val="00DF01D4"/>
    <w:rsid w:val="00DF57D8"/>
    <w:rsid w:val="00E05E0A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B09E8-9BFB-4E46-B400-659B9161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Windows User</cp:lastModifiedBy>
  <cp:revision>13</cp:revision>
  <cp:lastPrinted>2015-10-26T22:35:00Z</cp:lastPrinted>
  <dcterms:created xsi:type="dcterms:W3CDTF">2019-02-08T08:36:00Z</dcterms:created>
  <dcterms:modified xsi:type="dcterms:W3CDTF">2019-02-09T09:27:00Z</dcterms:modified>
  <cp:category>programming, education, software engineering, software development</cp:category>
</cp:coreProperties>
</file>